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035D" w14:textId="2BD93781" w:rsidR="00947D3E" w:rsidRDefault="00BD0A31" w:rsidP="00947D3E">
      <w:pPr>
        <w:pStyle w:val="Title"/>
        <w:jc w:val="center"/>
        <w:rPr>
          <w:lang w:val="en-US"/>
        </w:rPr>
      </w:pPr>
      <w:r>
        <w:rPr>
          <w:lang w:val="en-US"/>
        </w:rPr>
        <w:t>ASSIGNEMNT - 3</w:t>
      </w:r>
    </w:p>
    <w:p w14:paraId="0B19BE0B" w14:textId="27AC4866" w:rsidR="008059A0" w:rsidRDefault="00BD0A31" w:rsidP="008059A0">
      <w:pPr>
        <w:pStyle w:val="IntenseQuote"/>
        <w:rPr>
          <w:i w:val="0"/>
          <w:iCs w:val="0"/>
          <w:noProof/>
          <w:sz w:val="36"/>
          <w:szCs w:val="36"/>
        </w:rPr>
      </w:pPr>
      <w:r>
        <w:rPr>
          <w:i w:val="0"/>
          <w:iCs w:val="0"/>
          <w:noProof/>
          <w:sz w:val="36"/>
          <w:szCs w:val="36"/>
        </w:rPr>
        <w:t>VULKAN</w:t>
      </w:r>
    </w:p>
    <w:p w14:paraId="52B18553" w14:textId="677D5264" w:rsidR="00BD0A31" w:rsidRDefault="00BD0A31" w:rsidP="00BD0A31">
      <w:r w:rsidRPr="00BD0A31">
        <w:drawing>
          <wp:inline distT="0" distB="0" distL="0" distR="0" wp14:anchorId="4DCEC781" wp14:editId="16B6AE7D">
            <wp:extent cx="6645910" cy="3660140"/>
            <wp:effectExtent l="38100" t="38100" r="97790" b="92710"/>
            <wp:docPr id="1601128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862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01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ACD64" w14:textId="53C674DF" w:rsidR="00BD0A31" w:rsidRPr="00BD0A31" w:rsidRDefault="00BD0A31" w:rsidP="00BD0A31">
      <w:r>
        <w:t>Fig 1.1: Screenshot showing successful run of Vulkan app.</w:t>
      </w:r>
    </w:p>
    <w:sectPr w:rsidR="00BD0A31" w:rsidRPr="00BD0A31" w:rsidSect="00947D3E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E3FAD" w14:textId="77777777" w:rsidR="00947D3E" w:rsidRDefault="00947D3E" w:rsidP="00947D3E">
      <w:pPr>
        <w:spacing w:after="0" w:line="240" w:lineRule="auto"/>
      </w:pPr>
      <w:r>
        <w:separator/>
      </w:r>
    </w:p>
  </w:endnote>
  <w:endnote w:type="continuationSeparator" w:id="0">
    <w:p w14:paraId="3A34B8AA" w14:textId="77777777" w:rsidR="00947D3E" w:rsidRDefault="00947D3E" w:rsidP="0094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47D3E" w14:paraId="3E29C72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4A5080" w14:textId="77777777" w:rsidR="00947D3E" w:rsidRDefault="00947D3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F31E4" w14:textId="77777777" w:rsidR="00947D3E" w:rsidRDefault="00947D3E">
          <w:pPr>
            <w:pStyle w:val="Header"/>
            <w:jc w:val="right"/>
            <w:rPr>
              <w:caps/>
              <w:sz w:val="18"/>
            </w:rPr>
          </w:pPr>
        </w:p>
      </w:tc>
    </w:tr>
    <w:tr w:rsidR="00947D3E" w14:paraId="3F010F8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DC58E0B85684A358CC0060767B08E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CAF0E6" w14:textId="118585D9" w:rsidR="00947D3E" w:rsidRDefault="00947D3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Plaban Biswas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888270" w14:textId="77777777" w:rsidR="00947D3E" w:rsidRDefault="00947D3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E649B3" w14:textId="77777777" w:rsidR="00947D3E" w:rsidRDefault="00947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4E46" w14:textId="77777777" w:rsidR="00947D3E" w:rsidRDefault="00947D3E" w:rsidP="00947D3E">
      <w:pPr>
        <w:spacing w:after="0" w:line="240" w:lineRule="auto"/>
      </w:pPr>
      <w:r>
        <w:separator/>
      </w:r>
    </w:p>
  </w:footnote>
  <w:footnote w:type="continuationSeparator" w:id="0">
    <w:p w14:paraId="18995C9B" w14:textId="77777777" w:rsidR="00947D3E" w:rsidRDefault="00947D3E" w:rsidP="0094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C5D4A" w14:textId="62A4CFEF" w:rsidR="00947D3E" w:rsidRDefault="003979AB" w:rsidP="00473B00">
    <w:pPr>
      <w:pStyle w:val="Header"/>
      <w:pBdr>
        <w:bottom w:val="single" w:sz="4" w:space="8" w:color="4472C4" w:themeColor="accent1"/>
      </w:pBdr>
      <w:spacing w:after="360"/>
      <w:contextualSpacing/>
      <w:jc w:val="right"/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E51FA1C96C5247D4B755A3A68931CA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473B00">
          <w:rPr>
            <w:color w:val="404040" w:themeColor="text1" w:themeTint="BF"/>
          </w:rPr>
          <w:t>COMP</w:t>
        </w:r>
        <w:r w:rsidR="009F723E">
          <w:rPr>
            <w:color w:val="404040" w:themeColor="text1" w:themeTint="BF"/>
          </w:rPr>
          <w:t>3</w:t>
        </w:r>
        <w:r w:rsidR="0039399E">
          <w:rPr>
            <w:color w:val="404040" w:themeColor="text1" w:themeTint="BF"/>
          </w:rPr>
          <w:t>08</w:t>
        </w:r>
        <w:r w:rsidR="00473B00">
          <w:rPr>
            <w:color w:val="404040" w:themeColor="text1" w:themeTint="BF"/>
          </w:rPr>
          <w:t xml:space="preserve"> –</w:t>
        </w:r>
        <w:r w:rsidR="0039399E">
          <w:rPr>
            <w:color w:val="404040" w:themeColor="text1" w:themeTint="BF"/>
          </w:rPr>
          <w:t xml:space="preserve"> EMERGING TECHNOLOGIES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F6506"/>
    <w:multiLevelType w:val="hybridMultilevel"/>
    <w:tmpl w:val="23A607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8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3E"/>
    <w:rsid w:val="0000130D"/>
    <w:rsid w:val="000A465B"/>
    <w:rsid w:val="000B0526"/>
    <w:rsid w:val="001032E8"/>
    <w:rsid w:val="00141C07"/>
    <w:rsid w:val="00147B37"/>
    <w:rsid w:val="001878CE"/>
    <w:rsid w:val="001D1603"/>
    <w:rsid w:val="001D29E1"/>
    <w:rsid w:val="001F0E75"/>
    <w:rsid w:val="00215727"/>
    <w:rsid w:val="00220E03"/>
    <w:rsid w:val="002353F2"/>
    <w:rsid w:val="0024788C"/>
    <w:rsid w:val="00270718"/>
    <w:rsid w:val="00275F13"/>
    <w:rsid w:val="00281BFD"/>
    <w:rsid w:val="002A40D1"/>
    <w:rsid w:val="002B7EAC"/>
    <w:rsid w:val="003049F7"/>
    <w:rsid w:val="003124AE"/>
    <w:rsid w:val="003328B2"/>
    <w:rsid w:val="003340B1"/>
    <w:rsid w:val="0035499E"/>
    <w:rsid w:val="00355520"/>
    <w:rsid w:val="00363C94"/>
    <w:rsid w:val="0039399E"/>
    <w:rsid w:val="003979AB"/>
    <w:rsid w:val="003B22DD"/>
    <w:rsid w:val="003B4BFB"/>
    <w:rsid w:val="003E1D11"/>
    <w:rsid w:val="0046045F"/>
    <w:rsid w:val="00473B00"/>
    <w:rsid w:val="0049059C"/>
    <w:rsid w:val="004C18F1"/>
    <w:rsid w:val="004D01C3"/>
    <w:rsid w:val="004E746F"/>
    <w:rsid w:val="004F2F8F"/>
    <w:rsid w:val="00500EE4"/>
    <w:rsid w:val="00516444"/>
    <w:rsid w:val="00547ADD"/>
    <w:rsid w:val="00563180"/>
    <w:rsid w:val="005651D3"/>
    <w:rsid w:val="0056568F"/>
    <w:rsid w:val="005A6365"/>
    <w:rsid w:val="005C577C"/>
    <w:rsid w:val="005F488F"/>
    <w:rsid w:val="00602591"/>
    <w:rsid w:val="00660157"/>
    <w:rsid w:val="0068102B"/>
    <w:rsid w:val="0068204D"/>
    <w:rsid w:val="006B7073"/>
    <w:rsid w:val="007024CF"/>
    <w:rsid w:val="00735C8B"/>
    <w:rsid w:val="00737D80"/>
    <w:rsid w:val="00773257"/>
    <w:rsid w:val="0078470E"/>
    <w:rsid w:val="0079127B"/>
    <w:rsid w:val="007D04FA"/>
    <w:rsid w:val="007D1E50"/>
    <w:rsid w:val="007F07FE"/>
    <w:rsid w:val="00804248"/>
    <w:rsid w:val="008059A0"/>
    <w:rsid w:val="008261B3"/>
    <w:rsid w:val="008B0B49"/>
    <w:rsid w:val="008B543F"/>
    <w:rsid w:val="008E2512"/>
    <w:rsid w:val="008F1FD6"/>
    <w:rsid w:val="009228D4"/>
    <w:rsid w:val="009234CA"/>
    <w:rsid w:val="00927877"/>
    <w:rsid w:val="00944308"/>
    <w:rsid w:val="00947D3E"/>
    <w:rsid w:val="009921EF"/>
    <w:rsid w:val="009B4174"/>
    <w:rsid w:val="009D1C6A"/>
    <w:rsid w:val="009E634C"/>
    <w:rsid w:val="009F2590"/>
    <w:rsid w:val="009F723E"/>
    <w:rsid w:val="00A02249"/>
    <w:rsid w:val="00A4181F"/>
    <w:rsid w:val="00A7605C"/>
    <w:rsid w:val="00A948F1"/>
    <w:rsid w:val="00AB236B"/>
    <w:rsid w:val="00AF2441"/>
    <w:rsid w:val="00B113DA"/>
    <w:rsid w:val="00B12415"/>
    <w:rsid w:val="00B20708"/>
    <w:rsid w:val="00B30943"/>
    <w:rsid w:val="00B97B94"/>
    <w:rsid w:val="00BA705D"/>
    <w:rsid w:val="00BD0A31"/>
    <w:rsid w:val="00C02493"/>
    <w:rsid w:val="00C1357D"/>
    <w:rsid w:val="00C33592"/>
    <w:rsid w:val="00C712FD"/>
    <w:rsid w:val="00CB6421"/>
    <w:rsid w:val="00D047D5"/>
    <w:rsid w:val="00D42A4F"/>
    <w:rsid w:val="00D619C7"/>
    <w:rsid w:val="00DD7F7A"/>
    <w:rsid w:val="00DF06BF"/>
    <w:rsid w:val="00E04380"/>
    <w:rsid w:val="00E12470"/>
    <w:rsid w:val="00E21A12"/>
    <w:rsid w:val="00E24D96"/>
    <w:rsid w:val="00E43966"/>
    <w:rsid w:val="00E719AB"/>
    <w:rsid w:val="00E92473"/>
    <w:rsid w:val="00EB70B4"/>
    <w:rsid w:val="00F24CC3"/>
    <w:rsid w:val="00F63FD5"/>
    <w:rsid w:val="00F744F9"/>
    <w:rsid w:val="00F92C0A"/>
    <w:rsid w:val="00FA428D"/>
    <w:rsid w:val="00FB0846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73DE4D"/>
  <w15:chartTrackingRefBased/>
  <w15:docId w15:val="{C2C13A57-BF2F-4FDD-AA00-7934B06E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9E"/>
  </w:style>
  <w:style w:type="paragraph" w:styleId="Heading1">
    <w:name w:val="heading 1"/>
    <w:basedOn w:val="Normal"/>
    <w:next w:val="Normal"/>
    <w:link w:val="Heading1Char"/>
    <w:uiPriority w:val="9"/>
    <w:qFormat/>
    <w:rsid w:val="0094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3E"/>
  </w:style>
  <w:style w:type="paragraph" w:styleId="Footer">
    <w:name w:val="footer"/>
    <w:basedOn w:val="Normal"/>
    <w:link w:val="Foot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1FA1C96C5247D4B755A3A68931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C9D5-EDCD-40D3-8504-0FC885805AC6}"/>
      </w:docPartPr>
      <w:docPartBody>
        <w:p w:rsidR="00E709CD" w:rsidRDefault="00E709CD" w:rsidP="00E709CD">
          <w:pPr>
            <w:pStyle w:val="E51FA1C96C5247D4B755A3A68931CADF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9DC58E0B85684A358CC0060767B0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6865-03E0-43D7-87C3-DD51FD69E712}"/>
      </w:docPartPr>
      <w:docPartBody>
        <w:p w:rsidR="00E709CD" w:rsidRDefault="00E709CD" w:rsidP="00E709CD">
          <w:pPr>
            <w:pStyle w:val="9DC58E0B85684A358CC0060767B08E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CD"/>
    <w:rsid w:val="00220E03"/>
    <w:rsid w:val="002A40D1"/>
    <w:rsid w:val="002B7EAC"/>
    <w:rsid w:val="004F2F8F"/>
    <w:rsid w:val="00516444"/>
    <w:rsid w:val="0056568F"/>
    <w:rsid w:val="0068102B"/>
    <w:rsid w:val="0068204D"/>
    <w:rsid w:val="006B7073"/>
    <w:rsid w:val="0079127B"/>
    <w:rsid w:val="008261B3"/>
    <w:rsid w:val="008E2512"/>
    <w:rsid w:val="009228D4"/>
    <w:rsid w:val="009F2590"/>
    <w:rsid w:val="00A948F1"/>
    <w:rsid w:val="00AF2441"/>
    <w:rsid w:val="00C1357D"/>
    <w:rsid w:val="00C33592"/>
    <w:rsid w:val="00D42A4F"/>
    <w:rsid w:val="00E21A12"/>
    <w:rsid w:val="00E709CD"/>
    <w:rsid w:val="00E92473"/>
    <w:rsid w:val="00F63FD5"/>
    <w:rsid w:val="00F744F9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FA1C96C5247D4B755A3A68931CADF">
    <w:name w:val="E51FA1C96C5247D4B755A3A68931CADF"/>
    <w:rsid w:val="00E709CD"/>
  </w:style>
  <w:style w:type="character" w:styleId="PlaceholderText">
    <w:name w:val="Placeholder Text"/>
    <w:basedOn w:val="DefaultParagraphFont"/>
    <w:uiPriority w:val="99"/>
    <w:semiHidden/>
    <w:rsid w:val="00E709CD"/>
    <w:rPr>
      <w:color w:val="808080"/>
    </w:rPr>
  </w:style>
  <w:style w:type="paragraph" w:customStyle="1" w:styleId="9DC58E0B85684A358CC0060767B08E59">
    <w:name w:val="9DC58E0B85684A358CC0060767B08E59"/>
    <w:rsid w:val="00E70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C581B5E91DF469811090925B04195" ma:contentTypeVersion="12" ma:contentTypeDescription="Create a new document." ma:contentTypeScope="" ma:versionID="0ed2022a96690f8d08464aa1206b086b">
  <xsd:schema xmlns:xsd="http://www.w3.org/2001/XMLSchema" xmlns:xs="http://www.w3.org/2001/XMLSchema" xmlns:p="http://schemas.microsoft.com/office/2006/metadata/properties" xmlns:ns3="84146c7c-0665-4280-ab93-75cc8c8a1db8" xmlns:ns4="3cc4117e-09f7-4285-8265-247fbb97412e" targetNamespace="http://schemas.microsoft.com/office/2006/metadata/properties" ma:root="true" ma:fieldsID="642503a887e95ef6fec4e9de17af14bf" ns3:_="" ns4:_="">
    <xsd:import namespace="84146c7c-0665-4280-ab93-75cc8c8a1db8"/>
    <xsd:import namespace="3cc4117e-09f7-4285-8265-247fbb97412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6c7c-0665-4280-ab93-75cc8c8a1d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4117e-09f7-4285-8265-247fbb974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146c7c-0665-4280-ab93-75cc8c8a1d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BC8FF-6D3E-4145-8303-2A1B7236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46c7c-0665-4280-ab93-75cc8c8a1db8"/>
    <ds:schemaRef ds:uri="3cc4117e-09f7-4285-8265-247fbb974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E351E1-E52D-4A44-AF29-AED0B553B8CB}">
  <ds:schemaRefs>
    <ds:schemaRef ds:uri="http://www.w3.org/XML/1998/namespace"/>
    <ds:schemaRef ds:uri="http://schemas.microsoft.com/office/2006/documentManagement/types"/>
    <ds:schemaRef ds:uri="84146c7c-0665-4280-ab93-75cc8c8a1db8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3cc4117e-09f7-4285-8265-247fbb97412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A48B6B4-1153-4E4D-883C-E8B032C39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LAB_Report.dotx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COMP308 – EMERGING TECHNOLOGIES</vt:lpstr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COMP308 – EMERGING TECHNOLOGIES</dc:title>
  <dc:subject>LAB</dc:subject>
  <dc:creator>Plaban Biswas</dc:creator>
  <cp:keywords>Lab</cp:keywords>
  <dc:description/>
  <cp:lastModifiedBy>Plaban Biswas</cp:lastModifiedBy>
  <cp:revision>2</cp:revision>
  <dcterms:created xsi:type="dcterms:W3CDTF">2025-02-22T03:28:00Z</dcterms:created>
  <dcterms:modified xsi:type="dcterms:W3CDTF">2025-02-22T03:28:00Z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0x0101008AAC581B5E91DF469811090925B04195</vt:lpwstr>
  </property>
</Properties>
</file>